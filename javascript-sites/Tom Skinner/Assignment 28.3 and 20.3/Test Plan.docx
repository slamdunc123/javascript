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tblInd w:w="-525" w:type="dxa"/>
        <w:tblLayout w:type="fixed"/>
        <w:tblLook w:val="04A0" w:firstRow="1" w:lastRow="0" w:firstColumn="1" w:lastColumn="0" w:noHBand="0" w:noVBand="1"/>
      </w:tblPr>
      <w:tblGrid>
        <w:gridCol w:w="1176"/>
        <w:gridCol w:w="2080"/>
        <w:gridCol w:w="2126"/>
        <w:gridCol w:w="2268"/>
        <w:gridCol w:w="2410"/>
      </w:tblGrid>
      <w:tr w:rsidR="004265B8" w14:paraId="3B94F5DA" w14:textId="77777777" w:rsidTr="00B32F50">
        <w:tc>
          <w:tcPr>
            <w:tcW w:w="1176" w:type="dxa"/>
          </w:tcPr>
          <w:p w14:paraId="56A1CF83" w14:textId="3B318038" w:rsidR="004265B8" w:rsidRDefault="004265B8">
            <w:r>
              <w:t>Number</w:t>
            </w:r>
          </w:p>
        </w:tc>
        <w:tc>
          <w:tcPr>
            <w:tcW w:w="2080" w:type="dxa"/>
          </w:tcPr>
          <w:p w14:paraId="18A2B4F3" w14:textId="2B374A07" w:rsidR="004265B8" w:rsidRDefault="004265B8">
            <w:r>
              <w:t>Test Description</w:t>
            </w:r>
          </w:p>
        </w:tc>
        <w:tc>
          <w:tcPr>
            <w:tcW w:w="2126" w:type="dxa"/>
          </w:tcPr>
          <w:p w14:paraId="0C56B3BB" w14:textId="3F62F563" w:rsidR="004265B8" w:rsidRDefault="004265B8">
            <w:r>
              <w:t>Expected Result</w:t>
            </w:r>
          </w:p>
        </w:tc>
        <w:tc>
          <w:tcPr>
            <w:tcW w:w="2268" w:type="dxa"/>
          </w:tcPr>
          <w:p w14:paraId="7539D563" w14:textId="526CB227" w:rsidR="004265B8" w:rsidRDefault="004265B8">
            <w:r>
              <w:t>Actual Result</w:t>
            </w:r>
          </w:p>
        </w:tc>
        <w:tc>
          <w:tcPr>
            <w:tcW w:w="2410" w:type="dxa"/>
          </w:tcPr>
          <w:p w14:paraId="46BC299B" w14:textId="7D3ED483" w:rsidR="004265B8" w:rsidRDefault="004265B8">
            <w:r>
              <w:t>Comments/Explanation</w:t>
            </w:r>
          </w:p>
        </w:tc>
      </w:tr>
      <w:tr w:rsidR="004265B8" w14:paraId="66A008F2" w14:textId="77777777" w:rsidTr="00B32F50">
        <w:tc>
          <w:tcPr>
            <w:tcW w:w="1176" w:type="dxa"/>
          </w:tcPr>
          <w:p w14:paraId="5CA87E2A" w14:textId="6E6B9348" w:rsidR="004265B8" w:rsidRDefault="004265B8">
            <w:r>
              <w:t>1</w:t>
            </w:r>
          </w:p>
        </w:tc>
        <w:tc>
          <w:tcPr>
            <w:tcW w:w="2080" w:type="dxa"/>
          </w:tcPr>
          <w:p w14:paraId="46FD0685" w14:textId="5D30091B" w:rsidR="004265B8" w:rsidRDefault="004265B8">
            <w:r>
              <w:t>Page 1 links to Page 2</w:t>
            </w:r>
          </w:p>
        </w:tc>
        <w:tc>
          <w:tcPr>
            <w:tcW w:w="2126" w:type="dxa"/>
          </w:tcPr>
          <w:p w14:paraId="594CFC7C" w14:textId="78CC3BFE" w:rsidR="004265B8" w:rsidRDefault="004265B8">
            <w:r>
              <w:t>When the link to products is clicked, it will link to page 2.</w:t>
            </w:r>
          </w:p>
        </w:tc>
        <w:tc>
          <w:tcPr>
            <w:tcW w:w="2268" w:type="dxa"/>
          </w:tcPr>
          <w:p w14:paraId="797F055F" w14:textId="0744E32F" w:rsidR="004265B8" w:rsidRDefault="004265B8">
            <w:r>
              <w:t>When the link to products is clicked, it links to page 2.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18FE1609" w14:textId="328E442E" w:rsidR="004265B8" w:rsidRDefault="004265B8">
            <w:r>
              <w:t>By clicking the link to products within the navigation bar, the user is sent to the correct page, page 2.</w:t>
            </w:r>
          </w:p>
        </w:tc>
      </w:tr>
      <w:tr w:rsidR="004265B8" w14:paraId="1569C9EC" w14:textId="77777777" w:rsidTr="00B32F50">
        <w:tc>
          <w:tcPr>
            <w:tcW w:w="1176" w:type="dxa"/>
          </w:tcPr>
          <w:p w14:paraId="2484162A" w14:textId="0970506C" w:rsidR="004265B8" w:rsidRDefault="004265B8" w:rsidP="009B78D4">
            <w:r>
              <w:t>2</w:t>
            </w:r>
          </w:p>
        </w:tc>
        <w:tc>
          <w:tcPr>
            <w:tcW w:w="2080" w:type="dxa"/>
          </w:tcPr>
          <w:p w14:paraId="7A531276" w14:textId="286F1E14" w:rsidR="004265B8" w:rsidRDefault="004265B8" w:rsidP="009B78D4">
            <w:r>
              <w:t>Page 1 links to Page 3</w:t>
            </w:r>
          </w:p>
        </w:tc>
        <w:tc>
          <w:tcPr>
            <w:tcW w:w="2126" w:type="dxa"/>
          </w:tcPr>
          <w:p w14:paraId="4D9BBCC6" w14:textId="410D8F97" w:rsidR="004265B8" w:rsidRDefault="004265B8" w:rsidP="009B78D4">
            <w:r>
              <w:t>When the link to contact and location is clicked, it will link to page 3.</w:t>
            </w:r>
          </w:p>
        </w:tc>
        <w:tc>
          <w:tcPr>
            <w:tcW w:w="2268" w:type="dxa"/>
          </w:tcPr>
          <w:p w14:paraId="6AA5E612" w14:textId="458A7651" w:rsidR="004265B8" w:rsidRDefault="004265B8" w:rsidP="004265B8">
            <w:r>
              <w:t>When the link to contact and location is clicked, it links the user to page 3</w:t>
            </w:r>
          </w:p>
        </w:tc>
        <w:tc>
          <w:tcPr>
            <w:tcW w:w="2410" w:type="dxa"/>
          </w:tcPr>
          <w:p w14:paraId="79784130" w14:textId="0E6483D5" w:rsidR="004265B8" w:rsidRDefault="004265B8" w:rsidP="009B78D4">
            <w:r>
              <w:t>By clicking he link to contact and location, it will link the user to page 3.</w:t>
            </w:r>
          </w:p>
        </w:tc>
      </w:tr>
      <w:tr w:rsidR="004265B8" w14:paraId="7EBFACEB" w14:textId="77777777" w:rsidTr="00B32F50">
        <w:tc>
          <w:tcPr>
            <w:tcW w:w="1176" w:type="dxa"/>
          </w:tcPr>
          <w:p w14:paraId="16742366" w14:textId="3B14EC67" w:rsidR="004265B8" w:rsidRDefault="004265B8" w:rsidP="009B78D4">
            <w:r>
              <w:t>3</w:t>
            </w:r>
          </w:p>
        </w:tc>
        <w:tc>
          <w:tcPr>
            <w:tcW w:w="2080" w:type="dxa"/>
          </w:tcPr>
          <w:p w14:paraId="007ED088" w14:textId="47B59AB2" w:rsidR="004265B8" w:rsidRDefault="004265B8" w:rsidP="009B78D4">
            <w:r>
              <w:t>Page 1 links to Page 4</w:t>
            </w:r>
          </w:p>
        </w:tc>
        <w:tc>
          <w:tcPr>
            <w:tcW w:w="2126" w:type="dxa"/>
          </w:tcPr>
          <w:p w14:paraId="12C4FE59" w14:textId="3D99AD60" w:rsidR="004265B8" w:rsidRDefault="004265B8" w:rsidP="009B78D4">
            <w:r>
              <w:t>When the link to Loyalty Scheme is clicked, it will link the user to page 4.</w:t>
            </w:r>
          </w:p>
        </w:tc>
        <w:tc>
          <w:tcPr>
            <w:tcW w:w="2268" w:type="dxa"/>
          </w:tcPr>
          <w:p w14:paraId="2A5E473B" w14:textId="785A3EFE" w:rsidR="004265B8" w:rsidRDefault="004265B8" w:rsidP="009B78D4">
            <w:r>
              <w:t>When the link to Loyalty Scheme is clicked, it links the user to page 4.</w:t>
            </w:r>
          </w:p>
        </w:tc>
        <w:tc>
          <w:tcPr>
            <w:tcW w:w="2410" w:type="dxa"/>
          </w:tcPr>
          <w:p w14:paraId="7DDF68AD" w14:textId="6036CE77" w:rsidR="004265B8" w:rsidRDefault="004265B8" w:rsidP="009B78D4">
            <w:r>
              <w:t>By clicking the link to Loyalty Scheme within the navigation bar, it will link the user to page 4.</w:t>
            </w:r>
          </w:p>
        </w:tc>
      </w:tr>
      <w:tr w:rsidR="004265B8" w14:paraId="74E9AEEA" w14:textId="77777777" w:rsidTr="00B32F50">
        <w:tc>
          <w:tcPr>
            <w:tcW w:w="1176" w:type="dxa"/>
          </w:tcPr>
          <w:p w14:paraId="1A59A38B" w14:textId="534B73E3" w:rsidR="004265B8" w:rsidRDefault="004265B8" w:rsidP="009B78D4">
            <w:r>
              <w:t>4</w:t>
            </w:r>
          </w:p>
        </w:tc>
        <w:tc>
          <w:tcPr>
            <w:tcW w:w="2080" w:type="dxa"/>
          </w:tcPr>
          <w:p w14:paraId="7BE3BBD2" w14:textId="135C33E8" w:rsidR="004265B8" w:rsidRDefault="004265B8" w:rsidP="009B78D4">
            <w:r>
              <w:t>Page 2 links to Page 1</w:t>
            </w:r>
          </w:p>
        </w:tc>
        <w:tc>
          <w:tcPr>
            <w:tcW w:w="2126" w:type="dxa"/>
          </w:tcPr>
          <w:p w14:paraId="00DCF3F9" w14:textId="364155BB" w:rsidR="004265B8" w:rsidRDefault="004265B8" w:rsidP="009B78D4">
            <w:r>
              <w:t xml:space="preserve">When the link to home page is clicked, it will link the user to page 1. </w:t>
            </w:r>
          </w:p>
        </w:tc>
        <w:tc>
          <w:tcPr>
            <w:tcW w:w="2268" w:type="dxa"/>
          </w:tcPr>
          <w:p w14:paraId="378855F3" w14:textId="541AA874" w:rsidR="004265B8" w:rsidRDefault="004265B8" w:rsidP="004265B8">
            <w:r>
              <w:t>When the link to home page is clicked, it links the user to page 1.</w:t>
            </w:r>
          </w:p>
        </w:tc>
        <w:tc>
          <w:tcPr>
            <w:tcW w:w="2410" w:type="dxa"/>
          </w:tcPr>
          <w:p w14:paraId="0456117E" w14:textId="3338F8F7" w:rsidR="004265B8" w:rsidRDefault="004265B8" w:rsidP="004265B8">
            <w:r>
              <w:t>When the link to home page is clicked within the navigation bar, it will link the user to the correct page, page 1.</w:t>
            </w:r>
          </w:p>
        </w:tc>
      </w:tr>
      <w:tr w:rsidR="004265B8" w14:paraId="4E42967F" w14:textId="77777777" w:rsidTr="00B32F50">
        <w:tc>
          <w:tcPr>
            <w:tcW w:w="1176" w:type="dxa"/>
          </w:tcPr>
          <w:p w14:paraId="43E8444A" w14:textId="4B92FCD3" w:rsidR="004265B8" w:rsidRDefault="004265B8" w:rsidP="009B78D4">
            <w:r>
              <w:t>5</w:t>
            </w:r>
          </w:p>
        </w:tc>
        <w:tc>
          <w:tcPr>
            <w:tcW w:w="2080" w:type="dxa"/>
          </w:tcPr>
          <w:p w14:paraId="40909955" w14:textId="2833066E" w:rsidR="004265B8" w:rsidRDefault="004265B8" w:rsidP="009B78D4">
            <w:r>
              <w:t>Page 2 links to Page 3</w:t>
            </w:r>
          </w:p>
        </w:tc>
        <w:tc>
          <w:tcPr>
            <w:tcW w:w="2126" w:type="dxa"/>
          </w:tcPr>
          <w:p w14:paraId="5A3A97BF" w14:textId="282AB68D" w:rsidR="004265B8" w:rsidRDefault="004265B8" w:rsidP="009B78D4">
            <w:r>
              <w:t>When the link to contact and location is clicked, it will link to page 3.</w:t>
            </w:r>
          </w:p>
        </w:tc>
        <w:tc>
          <w:tcPr>
            <w:tcW w:w="2268" w:type="dxa"/>
          </w:tcPr>
          <w:p w14:paraId="14DC5C65" w14:textId="3E7A57B2" w:rsidR="004265B8" w:rsidRDefault="004265B8" w:rsidP="009B78D4">
            <w:r>
              <w:t>When the link to contact and location is clicked, it links the user to page 3</w:t>
            </w:r>
          </w:p>
        </w:tc>
        <w:tc>
          <w:tcPr>
            <w:tcW w:w="2410" w:type="dxa"/>
          </w:tcPr>
          <w:p w14:paraId="64D158A5" w14:textId="7EE07E53" w:rsidR="004265B8" w:rsidRDefault="004265B8" w:rsidP="009B78D4">
            <w:r>
              <w:t>By clicking he link to contact and location, it will link the user to page 3.</w:t>
            </w:r>
          </w:p>
        </w:tc>
      </w:tr>
      <w:tr w:rsidR="004265B8" w14:paraId="2849F4D1" w14:textId="77777777" w:rsidTr="00B32F50">
        <w:tc>
          <w:tcPr>
            <w:tcW w:w="1176" w:type="dxa"/>
          </w:tcPr>
          <w:p w14:paraId="6B9456D5" w14:textId="49836CC8" w:rsidR="004265B8" w:rsidRDefault="004265B8" w:rsidP="009B78D4">
            <w:r>
              <w:t>6</w:t>
            </w:r>
          </w:p>
        </w:tc>
        <w:tc>
          <w:tcPr>
            <w:tcW w:w="2080" w:type="dxa"/>
          </w:tcPr>
          <w:p w14:paraId="34D41B45" w14:textId="32EBBB48" w:rsidR="004265B8" w:rsidRDefault="004265B8" w:rsidP="009B78D4">
            <w:r>
              <w:t>Page 2 links to Page 4</w:t>
            </w:r>
          </w:p>
        </w:tc>
        <w:tc>
          <w:tcPr>
            <w:tcW w:w="2126" w:type="dxa"/>
          </w:tcPr>
          <w:p w14:paraId="1BBE32BF" w14:textId="3932EAEA" w:rsidR="004265B8" w:rsidRDefault="004265B8" w:rsidP="009B78D4">
            <w:r>
              <w:t>When the link to Loyalty Scheme is clicked, it will link the user to page 4.</w:t>
            </w:r>
          </w:p>
        </w:tc>
        <w:tc>
          <w:tcPr>
            <w:tcW w:w="2268" w:type="dxa"/>
          </w:tcPr>
          <w:p w14:paraId="6AAD9CC8" w14:textId="22C82552" w:rsidR="004265B8" w:rsidRDefault="00B32F50" w:rsidP="009B78D4">
            <w:r>
              <w:t>When the link to Loyalty Scheme is clicked, it links the user to page 4.</w:t>
            </w:r>
          </w:p>
        </w:tc>
        <w:tc>
          <w:tcPr>
            <w:tcW w:w="2410" w:type="dxa"/>
          </w:tcPr>
          <w:p w14:paraId="216484DE" w14:textId="1D4192FC" w:rsidR="004265B8" w:rsidRDefault="00B32F50" w:rsidP="00B32F50">
            <w:r>
              <w:t>By clicking he link to Loyalty scheme, it will link the user to page 4.</w:t>
            </w:r>
          </w:p>
        </w:tc>
      </w:tr>
      <w:tr w:rsidR="004265B8" w14:paraId="193F3101" w14:textId="77777777" w:rsidTr="00B32F50">
        <w:tc>
          <w:tcPr>
            <w:tcW w:w="1176" w:type="dxa"/>
          </w:tcPr>
          <w:p w14:paraId="3841CA4C" w14:textId="5A6A1F36" w:rsidR="004265B8" w:rsidRDefault="004265B8" w:rsidP="009B78D4">
            <w:r>
              <w:t>7</w:t>
            </w:r>
          </w:p>
        </w:tc>
        <w:tc>
          <w:tcPr>
            <w:tcW w:w="2080" w:type="dxa"/>
          </w:tcPr>
          <w:p w14:paraId="4EFA8D51" w14:textId="12F6353C" w:rsidR="004265B8" w:rsidRDefault="004265B8" w:rsidP="009B78D4">
            <w:r>
              <w:t>Page 3 links to page 1</w:t>
            </w:r>
          </w:p>
        </w:tc>
        <w:tc>
          <w:tcPr>
            <w:tcW w:w="2126" w:type="dxa"/>
          </w:tcPr>
          <w:p w14:paraId="57908BA0" w14:textId="2616AA4A" w:rsidR="004265B8" w:rsidRDefault="004265B8" w:rsidP="009B78D4">
            <w:r>
              <w:t>When the link to home page is clicked, it will link the user to page 1.</w:t>
            </w:r>
          </w:p>
        </w:tc>
        <w:tc>
          <w:tcPr>
            <w:tcW w:w="2268" w:type="dxa"/>
          </w:tcPr>
          <w:p w14:paraId="5F495FDA" w14:textId="0C4FE9B2" w:rsidR="004265B8" w:rsidRDefault="004265B8" w:rsidP="004265B8">
            <w:r>
              <w:t>When the link to home page is clicked, it links the user to page 1.</w:t>
            </w:r>
          </w:p>
        </w:tc>
        <w:tc>
          <w:tcPr>
            <w:tcW w:w="2410" w:type="dxa"/>
          </w:tcPr>
          <w:p w14:paraId="1CEF0929" w14:textId="323F2314" w:rsidR="004265B8" w:rsidRDefault="004265B8" w:rsidP="009B78D4">
            <w:r>
              <w:t>When the link to home page is clicked within the navigation bar, it will link the user to the correct page, page 1.</w:t>
            </w:r>
          </w:p>
        </w:tc>
      </w:tr>
      <w:tr w:rsidR="00B32F50" w14:paraId="28E50120" w14:textId="77777777" w:rsidTr="00B32F50">
        <w:tc>
          <w:tcPr>
            <w:tcW w:w="1176" w:type="dxa"/>
          </w:tcPr>
          <w:p w14:paraId="498B1DBB" w14:textId="44DB2876" w:rsidR="00B32F50" w:rsidRDefault="00B32F50" w:rsidP="009B78D4">
            <w:r>
              <w:t>8</w:t>
            </w:r>
          </w:p>
        </w:tc>
        <w:tc>
          <w:tcPr>
            <w:tcW w:w="2080" w:type="dxa"/>
          </w:tcPr>
          <w:p w14:paraId="79006F10" w14:textId="26AC1C9F" w:rsidR="00B32F50" w:rsidRDefault="00B32F50" w:rsidP="009B78D4">
            <w:r>
              <w:t>Page 3 links to page 2</w:t>
            </w:r>
          </w:p>
        </w:tc>
        <w:tc>
          <w:tcPr>
            <w:tcW w:w="2126" w:type="dxa"/>
          </w:tcPr>
          <w:p w14:paraId="20B1BABE" w14:textId="522BC760" w:rsidR="00B32F50" w:rsidRDefault="00B32F50" w:rsidP="009B78D4">
            <w:r>
              <w:t>When the link to products is clicked, it will link to page 2.</w:t>
            </w:r>
          </w:p>
        </w:tc>
        <w:tc>
          <w:tcPr>
            <w:tcW w:w="2268" w:type="dxa"/>
          </w:tcPr>
          <w:p w14:paraId="5D55BD4D" w14:textId="1C20128F" w:rsidR="00B32F50" w:rsidRDefault="00B32F50" w:rsidP="004265B8">
            <w:r>
              <w:t>When the link to products is clicked, it links to page 2.</w:t>
            </w:r>
          </w:p>
        </w:tc>
        <w:tc>
          <w:tcPr>
            <w:tcW w:w="2410" w:type="dxa"/>
          </w:tcPr>
          <w:p w14:paraId="3D4C083E" w14:textId="0F6544DA" w:rsidR="00B32F50" w:rsidRDefault="00B32F50" w:rsidP="009B78D4">
            <w:r>
              <w:t>By clicking the link to products within the navigation bar, the user is sent to the correct page, page 2.</w:t>
            </w:r>
          </w:p>
        </w:tc>
      </w:tr>
      <w:tr w:rsidR="00B32F50" w14:paraId="7A17E07D" w14:textId="77777777" w:rsidTr="00B32F50">
        <w:tc>
          <w:tcPr>
            <w:tcW w:w="1176" w:type="dxa"/>
          </w:tcPr>
          <w:p w14:paraId="4CF2EB0B" w14:textId="799EE6A9" w:rsidR="00B32F50" w:rsidRDefault="00B32F50" w:rsidP="009B78D4">
            <w:r>
              <w:t>9</w:t>
            </w:r>
          </w:p>
        </w:tc>
        <w:tc>
          <w:tcPr>
            <w:tcW w:w="2080" w:type="dxa"/>
          </w:tcPr>
          <w:p w14:paraId="1E2FF085" w14:textId="5A779D26" w:rsidR="00B32F50" w:rsidRDefault="00B32F50" w:rsidP="009B78D4">
            <w:r>
              <w:t>Page 3 links to page 4</w:t>
            </w:r>
          </w:p>
        </w:tc>
        <w:tc>
          <w:tcPr>
            <w:tcW w:w="2126" w:type="dxa"/>
          </w:tcPr>
          <w:p w14:paraId="302AEAE5" w14:textId="4B8A1115" w:rsidR="00B32F50" w:rsidRDefault="00B32F50" w:rsidP="009B78D4">
            <w:r>
              <w:t>When the link to Loyalty Scheme is clicked, it will link the user to page 4.</w:t>
            </w:r>
          </w:p>
        </w:tc>
        <w:tc>
          <w:tcPr>
            <w:tcW w:w="2268" w:type="dxa"/>
          </w:tcPr>
          <w:p w14:paraId="79821F17" w14:textId="734C777A" w:rsidR="00B32F50" w:rsidRDefault="00B32F50" w:rsidP="004265B8">
            <w:r>
              <w:t>When the link to Loyalty Scheme is clicked, it links the user to page 4.</w:t>
            </w:r>
          </w:p>
        </w:tc>
        <w:tc>
          <w:tcPr>
            <w:tcW w:w="2410" w:type="dxa"/>
          </w:tcPr>
          <w:p w14:paraId="0FEFB5A3" w14:textId="1F78E3D5" w:rsidR="00B32F50" w:rsidRDefault="00B32F50" w:rsidP="00B32F50">
            <w:r>
              <w:t>By clicking he link to loyalty scheme, it will link the user to page 4.</w:t>
            </w:r>
          </w:p>
        </w:tc>
      </w:tr>
      <w:tr w:rsidR="00B32F50" w14:paraId="6EA46313" w14:textId="77777777" w:rsidTr="00B32F50">
        <w:tc>
          <w:tcPr>
            <w:tcW w:w="1176" w:type="dxa"/>
          </w:tcPr>
          <w:p w14:paraId="338D0072" w14:textId="6003EC76" w:rsidR="00B32F50" w:rsidRDefault="00B32F50" w:rsidP="009B78D4">
            <w:r>
              <w:t>10</w:t>
            </w:r>
          </w:p>
        </w:tc>
        <w:tc>
          <w:tcPr>
            <w:tcW w:w="2080" w:type="dxa"/>
          </w:tcPr>
          <w:p w14:paraId="4356DA33" w14:textId="7BC931CD" w:rsidR="00B32F50" w:rsidRDefault="00B32F50" w:rsidP="009B78D4">
            <w:r>
              <w:t>Page 4 links to page 1</w:t>
            </w:r>
          </w:p>
        </w:tc>
        <w:tc>
          <w:tcPr>
            <w:tcW w:w="2126" w:type="dxa"/>
          </w:tcPr>
          <w:p w14:paraId="75FDA69F" w14:textId="6FE27C74" w:rsidR="00B32F50" w:rsidRDefault="00B32F50" w:rsidP="009B78D4">
            <w:r>
              <w:t>When the link to home page is clicked, it will link the user to page 1.</w:t>
            </w:r>
          </w:p>
        </w:tc>
        <w:tc>
          <w:tcPr>
            <w:tcW w:w="2268" w:type="dxa"/>
          </w:tcPr>
          <w:p w14:paraId="1EEE28A3" w14:textId="622DFB8E" w:rsidR="00B32F50" w:rsidRDefault="00B32F50" w:rsidP="004265B8">
            <w:r>
              <w:t>When the link to home page is clicked, it links the user to page 1.</w:t>
            </w:r>
          </w:p>
        </w:tc>
        <w:tc>
          <w:tcPr>
            <w:tcW w:w="2410" w:type="dxa"/>
          </w:tcPr>
          <w:p w14:paraId="3199A6E5" w14:textId="2E9811C1" w:rsidR="00B32F50" w:rsidRDefault="00B32F50" w:rsidP="009B78D4">
            <w:r>
              <w:t>When the link to home page is clicked within the navigation bar, it will link the user to the correct page, page 1.</w:t>
            </w:r>
          </w:p>
        </w:tc>
      </w:tr>
      <w:tr w:rsidR="00B32F50" w14:paraId="66CF024F" w14:textId="77777777" w:rsidTr="00B32F50">
        <w:tc>
          <w:tcPr>
            <w:tcW w:w="1176" w:type="dxa"/>
          </w:tcPr>
          <w:p w14:paraId="6E235FD8" w14:textId="11934981" w:rsidR="00B32F50" w:rsidRDefault="00B32F50" w:rsidP="009B78D4">
            <w:r>
              <w:t>11</w:t>
            </w:r>
          </w:p>
        </w:tc>
        <w:tc>
          <w:tcPr>
            <w:tcW w:w="2080" w:type="dxa"/>
          </w:tcPr>
          <w:p w14:paraId="5E20D335" w14:textId="1AEDEA7D" w:rsidR="00B32F50" w:rsidRDefault="00B32F50" w:rsidP="009B78D4">
            <w:r>
              <w:t>Page 4 links to page 2</w:t>
            </w:r>
          </w:p>
        </w:tc>
        <w:tc>
          <w:tcPr>
            <w:tcW w:w="2126" w:type="dxa"/>
          </w:tcPr>
          <w:p w14:paraId="2C538E44" w14:textId="7D0E3373" w:rsidR="00B32F50" w:rsidRDefault="00B32F50" w:rsidP="009B78D4">
            <w:r>
              <w:t>When the link to products is clicked, it will link to page 2.</w:t>
            </w:r>
          </w:p>
        </w:tc>
        <w:tc>
          <w:tcPr>
            <w:tcW w:w="2268" w:type="dxa"/>
          </w:tcPr>
          <w:p w14:paraId="1C85A3C4" w14:textId="7A8688C9" w:rsidR="00B32F50" w:rsidRDefault="00B32F50" w:rsidP="004265B8">
            <w:r>
              <w:t>When the link to products is clicked, it links to page 2.</w:t>
            </w:r>
          </w:p>
        </w:tc>
        <w:tc>
          <w:tcPr>
            <w:tcW w:w="2410" w:type="dxa"/>
          </w:tcPr>
          <w:p w14:paraId="4DE8609B" w14:textId="3D8B919E" w:rsidR="00B32F50" w:rsidRDefault="00B32F50" w:rsidP="009B78D4">
            <w:r>
              <w:t xml:space="preserve">By clicking the link to products within the navigation bar, the user </w:t>
            </w:r>
            <w:r>
              <w:lastRenderedPageBreak/>
              <w:t>is sent to the correct page, page 2.</w:t>
            </w:r>
          </w:p>
        </w:tc>
      </w:tr>
      <w:tr w:rsidR="00B32F50" w14:paraId="73B1EF94" w14:textId="77777777" w:rsidTr="00B32F50">
        <w:tc>
          <w:tcPr>
            <w:tcW w:w="1176" w:type="dxa"/>
          </w:tcPr>
          <w:p w14:paraId="6B53D348" w14:textId="219D01B5" w:rsidR="00B32F50" w:rsidRDefault="00B32F50" w:rsidP="009B78D4">
            <w:r>
              <w:lastRenderedPageBreak/>
              <w:t>12</w:t>
            </w:r>
          </w:p>
        </w:tc>
        <w:tc>
          <w:tcPr>
            <w:tcW w:w="2080" w:type="dxa"/>
          </w:tcPr>
          <w:p w14:paraId="09DD720A" w14:textId="1F5739AC" w:rsidR="00B32F50" w:rsidRDefault="00B32F50" w:rsidP="009B78D4">
            <w:r>
              <w:t>Page 4 links to page 3</w:t>
            </w:r>
          </w:p>
        </w:tc>
        <w:tc>
          <w:tcPr>
            <w:tcW w:w="2126" w:type="dxa"/>
          </w:tcPr>
          <w:p w14:paraId="0F6C9E03" w14:textId="34BFBE61" w:rsidR="00B32F50" w:rsidRDefault="00B32F50" w:rsidP="009B78D4">
            <w:r>
              <w:t>When the link to contact and location is clicked, it will link to page 3.</w:t>
            </w:r>
          </w:p>
        </w:tc>
        <w:tc>
          <w:tcPr>
            <w:tcW w:w="2268" w:type="dxa"/>
          </w:tcPr>
          <w:p w14:paraId="54F68B4A" w14:textId="3CB091AC" w:rsidR="00B32F50" w:rsidRDefault="00B32F50" w:rsidP="004265B8">
            <w:r>
              <w:t>When the link to contact and location is clicked, it links the user to page 3</w:t>
            </w:r>
          </w:p>
        </w:tc>
        <w:tc>
          <w:tcPr>
            <w:tcW w:w="2410" w:type="dxa"/>
          </w:tcPr>
          <w:p w14:paraId="114A8A8D" w14:textId="43604D8A" w:rsidR="00B32F50" w:rsidRDefault="00B32F50" w:rsidP="009B78D4">
            <w:r>
              <w:t>By clicking he link to contact and location, it will link the user to page 3.</w:t>
            </w:r>
          </w:p>
        </w:tc>
      </w:tr>
      <w:tr w:rsidR="00B32F50" w14:paraId="4D98500F" w14:textId="77777777" w:rsidTr="00B32F50">
        <w:tc>
          <w:tcPr>
            <w:tcW w:w="1176" w:type="dxa"/>
          </w:tcPr>
          <w:p w14:paraId="48F114A0" w14:textId="76D9795A" w:rsidR="00B32F50" w:rsidRDefault="00B32F50" w:rsidP="009B78D4">
            <w:r>
              <w:t>13</w:t>
            </w:r>
          </w:p>
        </w:tc>
        <w:tc>
          <w:tcPr>
            <w:tcW w:w="2080" w:type="dxa"/>
          </w:tcPr>
          <w:p w14:paraId="63B10D8C" w14:textId="1519D626" w:rsidR="00B32F50" w:rsidRDefault="00110956" w:rsidP="009B78D4">
            <w:r>
              <w:t>Page 1 gives an alert to the user welcoming them using JavaScript when opened.</w:t>
            </w:r>
          </w:p>
        </w:tc>
        <w:tc>
          <w:tcPr>
            <w:tcW w:w="2126" w:type="dxa"/>
          </w:tcPr>
          <w:p w14:paraId="1A61A262" w14:textId="2FCFD114" w:rsidR="00B32F50" w:rsidRDefault="00110956" w:rsidP="009B78D4">
            <w:r>
              <w:t>When page 1 is opened, an alert pops up with the message, “</w:t>
            </w:r>
            <w:r w:rsidRPr="00110956">
              <w:t>Welcome to Musicology, the place for all your musical needs!</w:t>
            </w:r>
            <w:r>
              <w:t>”</w:t>
            </w:r>
          </w:p>
        </w:tc>
        <w:tc>
          <w:tcPr>
            <w:tcW w:w="2268" w:type="dxa"/>
          </w:tcPr>
          <w:p w14:paraId="2E9F3A02" w14:textId="5294BCBD" w:rsidR="00B32F50" w:rsidRDefault="00110956" w:rsidP="004265B8">
            <w:r>
              <w:t xml:space="preserve">The alert pops up with the expected text. </w:t>
            </w:r>
          </w:p>
        </w:tc>
        <w:tc>
          <w:tcPr>
            <w:tcW w:w="2410" w:type="dxa"/>
          </w:tcPr>
          <w:p w14:paraId="2D811F3E" w14:textId="38497AF9" w:rsidR="00B32F50" w:rsidRDefault="00110956" w:rsidP="00110956">
            <w:r>
              <w:t>By opening the home page (page 1) it will alert the user with a message welcoming them to the website, using a JavaScript variable.</w:t>
            </w:r>
          </w:p>
        </w:tc>
      </w:tr>
      <w:tr w:rsidR="00110956" w14:paraId="01626BB7" w14:textId="77777777" w:rsidTr="00B32F50">
        <w:tc>
          <w:tcPr>
            <w:tcW w:w="1176" w:type="dxa"/>
          </w:tcPr>
          <w:p w14:paraId="17D692D1" w14:textId="1E4C7CB6" w:rsidR="00110956" w:rsidRDefault="00110956" w:rsidP="009B78D4">
            <w:r>
              <w:t>14</w:t>
            </w:r>
          </w:p>
        </w:tc>
        <w:tc>
          <w:tcPr>
            <w:tcW w:w="2080" w:type="dxa"/>
          </w:tcPr>
          <w:p w14:paraId="1DCB19BE" w14:textId="77590896" w:rsidR="00110956" w:rsidRDefault="00110956" w:rsidP="009B78D4">
            <w:r>
              <w:t>When a mouse is ran over them, the album covers on the products page will show the backs to these album covers.</w:t>
            </w:r>
          </w:p>
        </w:tc>
        <w:tc>
          <w:tcPr>
            <w:tcW w:w="2126" w:type="dxa"/>
          </w:tcPr>
          <w:p w14:paraId="13A7623F" w14:textId="2DAB64B8" w:rsidR="00110956" w:rsidRDefault="00110956" w:rsidP="009B78D4">
            <w:r>
              <w:t xml:space="preserve">When hovered over with the mouse, the product images show the back of the albums. </w:t>
            </w:r>
          </w:p>
        </w:tc>
        <w:tc>
          <w:tcPr>
            <w:tcW w:w="2268" w:type="dxa"/>
          </w:tcPr>
          <w:p w14:paraId="1770C4A9" w14:textId="2343B4FF" w:rsidR="00110956" w:rsidRDefault="00110956" w:rsidP="004265B8">
            <w:r>
              <w:t>When hovered over, the backs of the albums show as expected.</w:t>
            </w:r>
          </w:p>
        </w:tc>
        <w:tc>
          <w:tcPr>
            <w:tcW w:w="2410" w:type="dxa"/>
          </w:tcPr>
          <w:p w14:paraId="5C353C98" w14:textId="2B08F856" w:rsidR="00110956" w:rsidRDefault="00110956" w:rsidP="00110956">
            <w:r>
              <w:t>By using multiple JavaScript functions and the “onmouseover” and “onmouseout” attributes, the backs of the albums appear in place of the original pictures.</w:t>
            </w:r>
          </w:p>
        </w:tc>
      </w:tr>
      <w:tr w:rsidR="00031C61" w14:paraId="56486E80" w14:textId="77777777" w:rsidTr="00B32F50">
        <w:tc>
          <w:tcPr>
            <w:tcW w:w="1176" w:type="dxa"/>
          </w:tcPr>
          <w:p w14:paraId="0C8B049A" w14:textId="6827B457" w:rsidR="00031C61" w:rsidRDefault="00031C61" w:rsidP="009B78D4">
            <w:r>
              <w:t>15</w:t>
            </w:r>
          </w:p>
        </w:tc>
        <w:tc>
          <w:tcPr>
            <w:tcW w:w="2080" w:type="dxa"/>
          </w:tcPr>
          <w:p w14:paraId="4C3C3B59" w14:textId="53B1314D" w:rsidR="00031C61" w:rsidRDefault="00031C61" w:rsidP="00031C61">
            <w:r>
              <w:t>On page 3, a map to the location of the shop should appear using embedded google maps.</w:t>
            </w:r>
          </w:p>
        </w:tc>
        <w:tc>
          <w:tcPr>
            <w:tcW w:w="2126" w:type="dxa"/>
          </w:tcPr>
          <w:p w14:paraId="3DBD9009" w14:textId="4FBD2C17" w:rsidR="00031C61" w:rsidRDefault="00031C61" w:rsidP="009B78D4">
            <w:r>
              <w:t>When the page is loaded, google maps should be embedded with a pin to the location of the shop.</w:t>
            </w:r>
          </w:p>
        </w:tc>
        <w:tc>
          <w:tcPr>
            <w:tcW w:w="2268" w:type="dxa"/>
          </w:tcPr>
          <w:p w14:paraId="2C4B86C8" w14:textId="27515562" w:rsidR="00031C61" w:rsidRDefault="00031C61" w:rsidP="004265B8">
            <w:r>
              <w:t>Google maps loads with a pin showing where the shop is.</w:t>
            </w:r>
          </w:p>
        </w:tc>
        <w:tc>
          <w:tcPr>
            <w:tcW w:w="2410" w:type="dxa"/>
          </w:tcPr>
          <w:p w14:paraId="687E7481" w14:textId="5EA9F2E3" w:rsidR="00031C61" w:rsidRDefault="00031C61" w:rsidP="00110956">
            <w:r>
              <w:t>By using open source html given by google, google maps has been embedded using the tag &lt;iframe&gt;</w:t>
            </w:r>
          </w:p>
        </w:tc>
      </w:tr>
    </w:tbl>
    <w:p w14:paraId="5FD5CD33" w14:textId="389687B6" w:rsidR="009B78D4" w:rsidRPr="0006777D" w:rsidRDefault="0006777D">
      <w:pPr>
        <w:rPr>
          <w:sz w:val="32"/>
        </w:rPr>
      </w:pPr>
      <w:r>
        <w:rPr>
          <w:sz w:val="32"/>
        </w:rPr>
        <w:t xml:space="preserve">Link to the website: </w:t>
      </w:r>
      <w:r w:rsidRPr="0006777D">
        <w:rPr>
          <w:b/>
          <w:sz w:val="48"/>
        </w:rPr>
        <w:t>http://studentweb.sheffcol.ac.uk/~cfdit1a2016-16/index.html</w:t>
      </w:r>
    </w:p>
    <w:sectPr w:rsidR="009B78D4" w:rsidRPr="0006777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91129" w14:textId="77777777" w:rsidR="00AB3352" w:rsidRDefault="00AB3352" w:rsidP="00B32F50">
      <w:pPr>
        <w:spacing w:after="0" w:line="240" w:lineRule="auto"/>
      </w:pPr>
      <w:r>
        <w:separator/>
      </w:r>
    </w:p>
  </w:endnote>
  <w:endnote w:type="continuationSeparator" w:id="0">
    <w:p w14:paraId="6F24C02B" w14:textId="77777777" w:rsidR="00AB3352" w:rsidRDefault="00AB3352" w:rsidP="00B3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7402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3F24DE" w14:textId="18BCA39D" w:rsidR="00AB3352" w:rsidRDefault="00AB33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E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E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8675A8" w14:textId="77777777" w:rsidR="00AB3352" w:rsidRDefault="00AB3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6CF32" w14:textId="77777777" w:rsidR="00AB3352" w:rsidRDefault="00AB3352" w:rsidP="00B32F50">
      <w:pPr>
        <w:spacing w:after="0" w:line="240" w:lineRule="auto"/>
      </w:pPr>
      <w:r>
        <w:separator/>
      </w:r>
    </w:p>
  </w:footnote>
  <w:footnote w:type="continuationSeparator" w:id="0">
    <w:p w14:paraId="3B861C5A" w14:textId="77777777" w:rsidR="00AB3352" w:rsidRDefault="00AB3352" w:rsidP="00B3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7883" w14:textId="129D4320" w:rsidR="00AB3352" w:rsidRDefault="00AB3352">
    <w:pPr>
      <w:pStyle w:val="Header"/>
    </w:pPr>
    <w:r>
      <w:t>Tom Skinner</w:t>
    </w:r>
    <w:r>
      <w:tab/>
      <w:t>Musicology website test plan</w:t>
    </w:r>
    <w:r>
      <w:tab/>
      <w:t>Units 28/20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B9"/>
    <w:rsid w:val="00031C61"/>
    <w:rsid w:val="0006777D"/>
    <w:rsid w:val="00110956"/>
    <w:rsid w:val="00124347"/>
    <w:rsid w:val="001F0B3D"/>
    <w:rsid w:val="004265B8"/>
    <w:rsid w:val="00686EDF"/>
    <w:rsid w:val="006C1431"/>
    <w:rsid w:val="009649B9"/>
    <w:rsid w:val="009B78D4"/>
    <w:rsid w:val="00A9104F"/>
    <w:rsid w:val="00AB3352"/>
    <w:rsid w:val="00AF59B4"/>
    <w:rsid w:val="00B32F50"/>
    <w:rsid w:val="00EE050D"/>
    <w:rsid w:val="00FA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D5C4"/>
  <w15:chartTrackingRefBased/>
  <w15:docId w15:val="{0EEC2253-1F7D-45C1-BB4F-1CD0E11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50"/>
  </w:style>
  <w:style w:type="paragraph" w:styleId="Footer">
    <w:name w:val="footer"/>
    <w:basedOn w:val="Normal"/>
    <w:link w:val="FooterChar"/>
    <w:uiPriority w:val="99"/>
    <w:unhideWhenUsed/>
    <w:rsid w:val="00B3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968E054B</Template>
  <TotalTime>60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Systems</dc:creator>
  <cp:keywords/>
  <dc:description/>
  <cp:lastModifiedBy>Thomas Skinner</cp:lastModifiedBy>
  <cp:revision>8</cp:revision>
  <dcterms:created xsi:type="dcterms:W3CDTF">2017-03-31T13:36:00Z</dcterms:created>
  <dcterms:modified xsi:type="dcterms:W3CDTF">2017-04-26T08:50:00Z</dcterms:modified>
</cp:coreProperties>
</file>